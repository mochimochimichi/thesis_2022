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310168E4B64AC24CB3E53104471CC676"/>
        </w:placeholder>
        <w:temporary/>
        <w:showingPlcHdr/>
        <w15:appearance w15:val="hidden"/>
      </w:sdtPr>
      <w:sdtEndPr/>
      <w:sdtContent>
        <w:p w14:paraId="25176758" w14:textId="77777777" w:rsidR="00807843" w:rsidRDefault="000F312B">
          <w:pPr>
            <w:pStyle w:val="Heading1"/>
          </w:pPr>
          <w:r>
            <w:rPr>
              <w:lang w:val="en-GB" w:bidi="en-GB"/>
            </w:rPr>
            <w:t>Take Notes</w:t>
          </w:r>
        </w:p>
      </w:sdtContent>
    </w:sdt>
    <w:p w14:paraId="043B9B10" w14:textId="3E806B08" w:rsidR="00807843" w:rsidRDefault="006C6B3E">
      <w:pPr>
        <w:pStyle w:val="Heading2"/>
      </w:pPr>
      <w:r>
        <w:t>Edited</w:t>
      </w:r>
    </w:p>
    <w:p w14:paraId="716F40C6" w14:textId="6335A7B5" w:rsidR="006C6B3E" w:rsidRDefault="006C6B3E" w:rsidP="006C6B3E">
      <w:r>
        <w:t>Quality of the partner</w:t>
      </w:r>
    </w:p>
    <w:p w14:paraId="42795EEB" w14:textId="65145D06" w:rsidR="00067D26" w:rsidRDefault="006C6B3E" w:rsidP="006C6B3E">
      <w:r>
        <w:t xml:space="preserve">Product </w:t>
      </w:r>
      <w:r w:rsidR="00B91BF5">
        <w:t>matching</w:t>
      </w:r>
    </w:p>
    <w:p w14:paraId="02998854" w14:textId="59558FC5" w:rsidR="006C6B3E" w:rsidRDefault="006C6B3E" w:rsidP="006C6B3E">
      <w:r>
        <w:t xml:space="preserve">edited </w:t>
      </w:r>
      <w:proofErr w:type="spellStart"/>
      <w:proofErr w:type="gramStart"/>
      <w:r>
        <w:t>schemna</w:t>
      </w:r>
      <w:proofErr w:type="spellEnd"/>
      <w:r>
        <w:t xml:space="preserve"> .option</w:t>
      </w:r>
      <w:proofErr w:type="gramEnd"/>
      <w:r>
        <w:t xml:space="preserve"> table</w:t>
      </w:r>
    </w:p>
    <w:p w14:paraId="2E148870" w14:textId="3A8958F8" w:rsidR="006C6B3E" w:rsidRDefault="006C6B3E" w:rsidP="006C6B3E">
      <w:r>
        <w:t>Antony what available</w:t>
      </w:r>
    </w:p>
    <w:p w14:paraId="287ABA19" w14:textId="4226FF9B" w:rsidR="006C6B3E" w:rsidRDefault="006C6B3E" w:rsidP="006C6B3E">
      <w:r>
        <w:t xml:space="preserve">Compare price of competitor product </w:t>
      </w:r>
    </w:p>
    <w:p w14:paraId="6D28AB28" w14:textId="77777777" w:rsidR="00BE3136" w:rsidRDefault="00BE3136" w:rsidP="006C6B3E"/>
    <w:p w14:paraId="6FE02F59" w14:textId="43455619" w:rsidR="006C6B3E" w:rsidRDefault="00B91BF5" w:rsidP="006C6B3E">
      <w:r>
        <w:t>Product</w:t>
      </w:r>
      <w:r w:rsidR="006C6B3E">
        <w:t xml:space="preserve"> </w:t>
      </w:r>
      <w:r>
        <w:t>similarity</w:t>
      </w:r>
      <w:r w:rsidR="006C6B3E">
        <w:t xml:space="preserve"> MOSWL BETWEEN B</w:t>
      </w:r>
      <w:r>
        <w:t>ran</w:t>
      </w:r>
      <w:r w:rsidR="006C6B3E">
        <w:t>ds</w:t>
      </w:r>
    </w:p>
    <w:p w14:paraId="44EF9862" w14:textId="53D2FD02" w:rsidR="006C6B3E" w:rsidRDefault="006C6B3E" w:rsidP="006C6B3E">
      <w:r>
        <w:t xml:space="preserve">Similar </w:t>
      </w:r>
      <w:r w:rsidR="003621E5">
        <w:t>characteri</w:t>
      </w:r>
      <w:r w:rsidR="00B91BF5">
        <w:t>sti</w:t>
      </w:r>
      <w:r w:rsidR="003621E5">
        <w:t>cs</w:t>
      </w:r>
    </w:p>
    <w:p w14:paraId="129C0E93" w14:textId="77777777" w:rsidR="00B91BF5" w:rsidRDefault="00B91BF5" w:rsidP="006C6B3E"/>
    <w:p w14:paraId="6C750DBD" w14:textId="5604D63F" w:rsidR="003621E5" w:rsidRDefault="003621E5" w:rsidP="006C6B3E">
      <w:r>
        <w:t xml:space="preserve">Piecing </w:t>
      </w:r>
      <w:r w:rsidR="00B91BF5">
        <w:t>advantage</w:t>
      </w:r>
    </w:p>
    <w:p w14:paraId="3D71BA79" w14:textId="16833705" w:rsidR="003621E5" w:rsidRDefault="00B91BF5" w:rsidP="006C6B3E">
      <w:r>
        <w:t>Can we</w:t>
      </w:r>
      <w:r w:rsidR="003621E5">
        <w:t xml:space="preserve"> add price?</w:t>
      </w:r>
    </w:p>
    <w:p w14:paraId="7030A3A0" w14:textId="56CF55AE" w:rsidR="003621E5" w:rsidRDefault="003621E5" w:rsidP="006C6B3E">
      <w:r>
        <w:t>Entry new</w:t>
      </w:r>
      <w:r w:rsidR="00981B33">
        <w:t xml:space="preserve"> </w:t>
      </w:r>
      <w:r>
        <w:t>category</w:t>
      </w:r>
    </w:p>
    <w:p w14:paraId="109B504C" w14:textId="4E4C0E59" w:rsidR="003621E5" w:rsidRDefault="00C06719" w:rsidP="006C6B3E">
      <w:r>
        <w:t>P</w:t>
      </w:r>
      <w:r w:rsidR="00B91BF5">
        <w:t>rice</w:t>
      </w:r>
      <w:r>
        <w:t xml:space="preserve"> </w:t>
      </w:r>
      <w:r w:rsidR="00B91BF5">
        <w:t>architecture</w:t>
      </w:r>
    </w:p>
    <w:p w14:paraId="6AF6A083" w14:textId="1278A76C" w:rsidR="00651D42" w:rsidRDefault="00651D42" w:rsidP="006C6B3E"/>
    <w:p w14:paraId="39BB8804" w14:textId="0CFBAB67" w:rsidR="00651D42" w:rsidRDefault="00B91BF5" w:rsidP="006C6B3E">
      <w:r>
        <w:t xml:space="preserve">Only </w:t>
      </w:r>
      <w:r w:rsidR="00651D42">
        <w:t>bag.  Not cloth</w:t>
      </w:r>
    </w:p>
    <w:p w14:paraId="1DFAC52F" w14:textId="1DBEED3A" w:rsidR="00C06719" w:rsidRDefault="00C06719" w:rsidP="006C6B3E"/>
    <w:p w14:paraId="409F9453" w14:textId="450A0E37" w:rsidR="00914696" w:rsidRDefault="00914696" w:rsidP="006C6B3E"/>
    <w:p w14:paraId="2DD03A8F" w14:textId="50CDAEBA" w:rsidR="00914696" w:rsidRDefault="00914696" w:rsidP="006C6B3E"/>
    <w:p w14:paraId="7DB4E66A" w14:textId="1FF87056" w:rsidR="00914696" w:rsidRDefault="00914696" w:rsidP="006C6B3E"/>
    <w:p w14:paraId="18FA6897" w14:textId="6B16DCE2" w:rsidR="00914696" w:rsidRDefault="00914696" w:rsidP="006C6B3E"/>
    <w:p w14:paraId="6724C0C9" w14:textId="0804D470" w:rsidR="00B91BF5" w:rsidRDefault="00B91BF5" w:rsidP="006C6B3E"/>
    <w:p w14:paraId="3C567201" w14:textId="5B60555F" w:rsidR="00B91BF5" w:rsidRDefault="00B91BF5" w:rsidP="006C6B3E"/>
    <w:p w14:paraId="19B80285" w14:textId="77777777" w:rsidR="00B91BF5" w:rsidRDefault="00B91BF5" w:rsidP="006C6B3E"/>
    <w:p w14:paraId="048CE22C" w14:textId="40FD8396" w:rsidR="00914696" w:rsidRPr="00914696" w:rsidRDefault="00914696" w:rsidP="006C6B3E">
      <w:pPr>
        <w:rPr>
          <w:b/>
          <w:bCs/>
        </w:rPr>
      </w:pPr>
      <w:r w:rsidRPr="00914696">
        <w:rPr>
          <w:b/>
          <w:bCs/>
        </w:rPr>
        <w:lastRenderedPageBreak/>
        <w:t>Compare retailers’ prices to evaluate partnership</w:t>
      </w:r>
      <w:r w:rsidR="00F42645">
        <w:rPr>
          <w:b/>
          <w:bCs/>
        </w:rPr>
        <w:t xml:space="preserve"> quality</w:t>
      </w:r>
    </w:p>
    <w:p w14:paraId="227841E4" w14:textId="77777777" w:rsidR="00914696" w:rsidRDefault="00914696" w:rsidP="00914696">
      <w:pPr>
        <w:pStyle w:val="ListParagraph"/>
        <w:numPr>
          <w:ilvl w:val="0"/>
          <w:numId w:val="5"/>
        </w:numPr>
      </w:pPr>
      <w:r>
        <w:t xml:space="preserve">Product matching </w:t>
      </w:r>
    </w:p>
    <w:p w14:paraId="6690DBA2" w14:textId="5BC69A0F" w:rsidR="00914696" w:rsidRDefault="00522E31" w:rsidP="00914696">
      <w:pPr>
        <w:pStyle w:val="ListParagraph"/>
        <w:numPr>
          <w:ilvl w:val="1"/>
          <w:numId w:val="5"/>
        </w:numPr>
      </w:pPr>
      <w:r>
        <w:t xml:space="preserve">Challenge: </w:t>
      </w:r>
      <w:r w:rsidR="00914696">
        <w:t>different ID/image/name used on each platform</w:t>
      </w:r>
    </w:p>
    <w:p w14:paraId="332D933F" w14:textId="35E47C47" w:rsidR="00914696" w:rsidRDefault="00914696" w:rsidP="00914696">
      <w:pPr>
        <w:pStyle w:val="ListParagraph"/>
        <w:numPr>
          <w:ilvl w:val="1"/>
          <w:numId w:val="5"/>
        </w:numPr>
      </w:pPr>
      <w:r>
        <w:t xml:space="preserve">-&gt;need a method that take many attributes into account </w:t>
      </w:r>
      <w:r w:rsidR="00522E31">
        <w:t>together to classify the product</w:t>
      </w:r>
    </w:p>
    <w:p w14:paraId="3EE2FC2D" w14:textId="7BC667B0" w:rsidR="00914696" w:rsidRDefault="00522E31" w:rsidP="00914696">
      <w:pPr>
        <w:pStyle w:val="ListParagraph"/>
        <w:numPr>
          <w:ilvl w:val="0"/>
          <w:numId w:val="5"/>
        </w:numPr>
      </w:pPr>
      <w:r>
        <w:t>Calculate average price for each SKU</w:t>
      </w:r>
    </w:p>
    <w:p w14:paraId="0584B424" w14:textId="19808870" w:rsidR="00522E31" w:rsidRDefault="00522E31" w:rsidP="00522E31">
      <w:pPr>
        <w:pStyle w:val="ListParagraph"/>
        <w:numPr>
          <w:ilvl w:val="1"/>
          <w:numId w:val="5"/>
        </w:numPr>
      </w:pPr>
      <w:r>
        <w:t>Challenge:</w:t>
      </w:r>
      <w:r>
        <w:t xml:space="preserve"> discounts may not be shown on the product page, therefore the actual selling price is not captured</w:t>
      </w:r>
    </w:p>
    <w:p w14:paraId="72FEDF97" w14:textId="74DA43EB" w:rsidR="00522E31" w:rsidRDefault="00522E31" w:rsidP="00522E31">
      <w:pPr>
        <w:pStyle w:val="ListParagraph"/>
        <w:numPr>
          <w:ilvl w:val="1"/>
          <w:numId w:val="5"/>
        </w:numPr>
      </w:pPr>
      <w:r>
        <w:t>-&gt;?</w:t>
      </w:r>
    </w:p>
    <w:p w14:paraId="7D1D303C" w14:textId="002FC92D" w:rsidR="00522E31" w:rsidRDefault="00522E31" w:rsidP="00522E31">
      <w:pPr>
        <w:pStyle w:val="ListParagraph"/>
        <w:numPr>
          <w:ilvl w:val="0"/>
          <w:numId w:val="5"/>
        </w:numPr>
      </w:pPr>
      <w:r>
        <w:t>Identify retailers who sell products at prices that does not meet Burberry’s price recommendation</w:t>
      </w:r>
    </w:p>
    <w:p w14:paraId="444567D6" w14:textId="2DF18E34" w:rsidR="00522E31" w:rsidRDefault="00522E31" w:rsidP="00522E31">
      <w:pPr>
        <w:pStyle w:val="ListParagraph"/>
        <w:numPr>
          <w:ilvl w:val="0"/>
          <w:numId w:val="5"/>
        </w:numPr>
      </w:pPr>
      <w:r>
        <w:t>Reconsider partnership before new order/contract, because if the selling price is often l</w:t>
      </w:r>
      <w:r w:rsidR="00972A41">
        <w:t>ow then the customer base of that retailer may not be the target customer of Burberry.</w:t>
      </w:r>
    </w:p>
    <w:p w14:paraId="3EC8DB14" w14:textId="4C3B132B" w:rsidR="00BE3136" w:rsidRDefault="00BE3136" w:rsidP="00BE3136">
      <w:pPr>
        <w:pStyle w:val="ListParagraph"/>
        <w:ind w:left="0"/>
      </w:pPr>
    </w:p>
    <w:p w14:paraId="3D965FCD" w14:textId="3AF3E133" w:rsidR="00BE3136" w:rsidRDefault="00BE3136" w:rsidP="00BE3136">
      <w:pPr>
        <w:pStyle w:val="ListParagraph"/>
        <w:ind w:left="0"/>
      </w:pPr>
    </w:p>
    <w:p w14:paraId="39132843" w14:textId="2EFC57CD" w:rsidR="00153764" w:rsidRDefault="00153764" w:rsidP="00BE3136">
      <w:pPr>
        <w:pStyle w:val="ListParagraph"/>
        <w:ind w:left="0"/>
      </w:pPr>
    </w:p>
    <w:p w14:paraId="21C11590" w14:textId="0764F0BC" w:rsidR="00153764" w:rsidRDefault="00153764" w:rsidP="00BE3136">
      <w:pPr>
        <w:pStyle w:val="ListParagraph"/>
        <w:ind w:left="0"/>
      </w:pPr>
    </w:p>
    <w:p w14:paraId="46741159" w14:textId="6DCA4DE2" w:rsidR="00153764" w:rsidRDefault="00153764" w:rsidP="00BE3136">
      <w:pPr>
        <w:pStyle w:val="ListParagraph"/>
        <w:ind w:left="0"/>
      </w:pPr>
    </w:p>
    <w:p w14:paraId="051ACD0B" w14:textId="7038CEDF" w:rsidR="00153764" w:rsidRDefault="00153764" w:rsidP="00BE3136">
      <w:pPr>
        <w:pStyle w:val="ListParagraph"/>
        <w:ind w:left="0"/>
      </w:pPr>
    </w:p>
    <w:p w14:paraId="4E6543D6" w14:textId="1DE84847" w:rsidR="00153764" w:rsidRDefault="00153764" w:rsidP="00BE3136">
      <w:pPr>
        <w:pStyle w:val="ListParagraph"/>
        <w:ind w:left="0"/>
      </w:pPr>
    </w:p>
    <w:p w14:paraId="732995F8" w14:textId="1D6B448E" w:rsidR="00153764" w:rsidRDefault="00153764" w:rsidP="00BE3136">
      <w:pPr>
        <w:pStyle w:val="ListParagraph"/>
        <w:ind w:left="0"/>
      </w:pPr>
    </w:p>
    <w:p w14:paraId="3731BFFF" w14:textId="0A9F6D43" w:rsidR="00153764" w:rsidRDefault="00153764" w:rsidP="00BE3136">
      <w:pPr>
        <w:pStyle w:val="ListParagraph"/>
        <w:ind w:left="0"/>
      </w:pPr>
    </w:p>
    <w:p w14:paraId="212F4BBA" w14:textId="2E78F4BD" w:rsidR="00153764" w:rsidRDefault="00153764" w:rsidP="00BE3136">
      <w:pPr>
        <w:pStyle w:val="ListParagraph"/>
        <w:ind w:left="0"/>
      </w:pPr>
    </w:p>
    <w:p w14:paraId="7151CC27" w14:textId="6A11D7AC" w:rsidR="00153764" w:rsidRDefault="00153764" w:rsidP="00BE3136">
      <w:pPr>
        <w:pStyle w:val="ListParagraph"/>
        <w:ind w:left="0"/>
      </w:pPr>
    </w:p>
    <w:p w14:paraId="498BC3B7" w14:textId="11E02258" w:rsidR="00153764" w:rsidRDefault="00153764" w:rsidP="00BE3136">
      <w:pPr>
        <w:pStyle w:val="ListParagraph"/>
        <w:ind w:left="0"/>
      </w:pPr>
    </w:p>
    <w:p w14:paraId="5E923BCB" w14:textId="2B0CD2EF" w:rsidR="00153764" w:rsidRDefault="00153764" w:rsidP="00BE3136">
      <w:pPr>
        <w:pStyle w:val="ListParagraph"/>
        <w:ind w:left="0"/>
      </w:pPr>
    </w:p>
    <w:p w14:paraId="2604DBCA" w14:textId="23709A5E" w:rsidR="00153764" w:rsidRDefault="00153764" w:rsidP="00BE3136">
      <w:pPr>
        <w:pStyle w:val="ListParagraph"/>
        <w:ind w:left="0"/>
      </w:pPr>
    </w:p>
    <w:p w14:paraId="31DED4A7" w14:textId="4C90CF9A" w:rsidR="00153764" w:rsidRDefault="00153764" w:rsidP="00BE3136">
      <w:pPr>
        <w:pStyle w:val="ListParagraph"/>
        <w:ind w:left="0"/>
      </w:pPr>
    </w:p>
    <w:p w14:paraId="6A7924FA" w14:textId="448C8973" w:rsidR="00153764" w:rsidRDefault="00153764" w:rsidP="00BE3136">
      <w:pPr>
        <w:pStyle w:val="ListParagraph"/>
        <w:ind w:left="0"/>
      </w:pPr>
    </w:p>
    <w:p w14:paraId="5E81D991" w14:textId="368472E2" w:rsidR="00153764" w:rsidRDefault="00153764" w:rsidP="00BE3136">
      <w:pPr>
        <w:pStyle w:val="ListParagraph"/>
        <w:ind w:left="0"/>
      </w:pPr>
    </w:p>
    <w:p w14:paraId="12380E76" w14:textId="0B8F8DDA" w:rsidR="00153764" w:rsidRDefault="00153764" w:rsidP="00BE3136">
      <w:pPr>
        <w:pStyle w:val="ListParagraph"/>
        <w:ind w:left="0"/>
      </w:pPr>
    </w:p>
    <w:p w14:paraId="1D419487" w14:textId="77EBB896" w:rsidR="00153764" w:rsidRDefault="00153764" w:rsidP="00BE3136">
      <w:pPr>
        <w:pStyle w:val="ListParagraph"/>
        <w:ind w:left="0"/>
      </w:pPr>
    </w:p>
    <w:p w14:paraId="29153F84" w14:textId="2F326985" w:rsidR="00153764" w:rsidRDefault="00153764" w:rsidP="00BE3136">
      <w:pPr>
        <w:pStyle w:val="ListParagraph"/>
        <w:ind w:left="0"/>
      </w:pPr>
    </w:p>
    <w:p w14:paraId="3C06E07E" w14:textId="6EDF1F0E" w:rsidR="00153764" w:rsidRDefault="00153764" w:rsidP="00BE3136">
      <w:pPr>
        <w:pStyle w:val="ListParagraph"/>
        <w:ind w:left="0"/>
      </w:pPr>
    </w:p>
    <w:p w14:paraId="00B761C3" w14:textId="77777777" w:rsidR="00153764" w:rsidRDefault="00153764" w:rsidP="00BE3136">
      <w:pPr>
        <w:pStyle w:val="ListParagraph"/>
        <w:ind w:left="0"/>
      </w:pPr>
    </w:p>
    <w:p w14:paraId="537C4AB0" w14:textId="77777777" w:rsidR="00151254" w:rsidRPr="00151254" w:rsidRDefault="00BE3136" w:rsidP="00BE3136">
      <w:pPr>
        <w:pStyle w:val="ListParagraph"/>
        <w:ind w:left="0"/>
        <w:rPr>
          <w:b/>
          <w:bCs/>
        </w:rPr>
      </w:pPr>
      <w:r w:rsidRPr="00151254">
        <w:rPr>
          <w:b/>
          <w:bCs/>
        </w:rPr>
        <w:lastRenderedPageBreak/>
        <w:t xml:space="preserve">Product categorization tool for </w:t>
      </w:r>
    </w:p>
    <w:p w14:paraId="2010BF02" w14:textId="4EA3A069" w:rsidR="00151254" w:rsidRDefault="00151254" w:rsidP="00500199">
      <w:pPr>
        <w:pStyle w:val="ListParagraph"/>
        <w:numPr>
          <w:ilvl w:val="0"/>
          <w:numId w:val="8"/>
        </w:numPr>
        <w:rPr>
          <w:u w:val="single"/>
        </w:rPr>
      </w:pPr>
      <w:r w:rsidRPr="00151254">
        <w:rPr>
          <w:u w:val="single"/>
        </w:rPr>
        <w:t xml:space="preserve">finding new product </w:t>
      </w:r>
      <w:r w:rsidR="00BC0DFD">
        <w:rPr>
          <w:u w:val="single"/>
        </w:rPr>
        <w:t>development direction</w:t>
      </w:r>
    </w:p>
    <w:p w14:paraId="7852E965" w14:textId="773BAF80" w:rsidR="00500199" w:rsidRPr="00B65912" w:rsidRDefault="00500199" w:rsidP="00500199">
      <w:pPr>
        <w:pStyle w:val="ListParagraph"/>
        <w:numPr>
          <w:ilvl w:val="1"/>
          <w:numId w:val="8"/>
        </w:numPr>
      </w:pPr>
      <w:r w:rsidRPr="00B65912">
        <w:t xml:space="preserve">a sub-category that </w:t>
      </w:r>
      <w:r w:rsidR="000F0AB9" w:rsidRPr="00B65912">
        <w:t>lacks</w:t>
      </w:r>
      <w:r w:rsidRPr="00B65912">
        <w:t xml:space="preserve"> brand existence (</w:t>
      </w:r>
      <w:r w:rsidR="00F314B3" w:rsidRPr="00B65912">
        <w:t>shoe department/loafer</w:t>
      </w:r>
      <w:r w:rsidRPr="00B65912">
        <w:t>)</w:t>
      </w:r>
    </w:p>
    <w:p w14:paraId="5E0E3C46" w14:textId="585AC835" w:rsidR="00085154" w:rsidRDefault="00151254" w:rsidP="00085154">
      <w:pPr>
        <w:pStyle w:val="ListParagraph"/>
        <w:numPr>
          <w:ilvl w:val="0"/>
          <w:numId w:val="8"/>
        </w:numPr>
        <w:rPr>
          <w:u w:val="single"/>
        </w:rPr>
      </w:pPr>
      <w:r w:rsidRPr="00085154">
        <w:rPr>
          <w:u w:val="single"/>
        </w:rPr>
        <w:t>competitor product analysis</w:t>
      </w:r>
    </w:p>
    <w:p w14:paraId="693BCFA7" w14:textId="77777777" w:rsidR="00B65912" w:rsidRPr="00B65912" w:rsidRDefault="000F0AB9" w:rsidP="00B65912">
      <w:pPr>
        <w:pStyle w:val="ListParagraph"/>
        <w:numPr>
          <w:ilvl w:val="1"/>
          <w:numId w:val="8"/>
        </w:numPr>
      </w:pPr>
      <w:r w:rsidRPr="00B65912">
        <w:t xml:space="preserve">help product team to locate competitor product for product analysis in each </w:t>
      </w:r>
      <w:r w:rsidR="001C0CB2" w:rsidRPr="00B65912">
        <w:t>launch (</w:t>
      </w:r>
      <w:r w:rsidRPr="00B65912">
        <w:t>monogram cardigans)</w:t>
      </w:r>
    </w:p>
    <w:p w14:paraId="115B395B" w14:textId="67E90FB8" w:rsidR="00BE3136" w:rsidRDefault="00151254" w:rsidP="00B65912">
      <w:pPr>
        <w:pStyle w:val="ListParagraph"/>
        <w:numPr>
          <w:ilvl w:val="0"/>
          <w:numId w:val="8"/>
        </w:numPr>
        <w:rPr>
          <w:u w:val="single"/>
        </w:rPr>
      </w:pPr>
      <w:r w:rsidRPr="00B65912">
        <w:rPr>
          <w:u w:val="single"/>
        </w:rPr>
        <w:t xml:space="preserve">making </w:t>
      </w:r>
      <w:r w:rsidR="00BE3136" w:rsidRPr="00B65912">
        <w:rPr>
          <w:u w:val="single"/>
        </w:rPr>
        <w:t xml:space="preserve">pricing strategy </w:t>
      </w:r>
    </w:p>
    <w:p w14:paraId="68F8031C" w14:textId="1521D5F3" w:rsidR="00B65912" w:rsidRPr="00012870" w:rsidRDefault="00587B0C" w:rsidP="00B65912">
      <w:pPr>
        <w:pStyle w:val="ListParagraph"/>
        <w:numPr>
          <w:ilvl w:val="1"/>
          <w:numId w:val="8"/>
        </w:numPr>
      </w:pPr>
      <w:r w:rsidRPr="00012870">
        <w:t xml:space="preserve">make sure </w:t>
      </w:r>
      <w:r w:rsidR="004B7C16" w:rsidRPr="00012870">
        <w:t xml:space="preserve">overall </w:t>
      </w:r>
      <w:r w:rsidRPr="00012870">
        <w:t>prices are in the correct range</w:t>
      </w:r>
      <w:r w:rsidR="00A57B3E" w:rsidRPr="00012870">
        <w:t>, not too high or low</w:t>
      </w:r>
      <w:r w:rsidRPr="00012870">
        <w:t xml:space="preserve"> (below Chanel, equal to Gucci, more than Michael </w:t>
      </w:r>
      <w:r w:rsidR="00007CDC" w:rsidRPr="00012870">
        <w:t>K</w:t>
      </w:r>
      <w:r w:rsidRPr="00012870">
        <w:t>or</w:t>
      </w:r>
      <w:r w:rsidR="00A81EAE" w:rsidRPr="00012870">
        <w:t>s</w:t>
      </w:r>
      <w:r w:rsidRPr="00012870">
        <w:t>)</w:t>
      </w:r>
    </w:p>
    <w:p w14:paraId="3C55819E" w14:textId="4D88E642" w:rsidR="00587B0C" w:rsidRPr="00012870" w:rsidRDefault="00D25A03" w:rsidP="00B65912">
      <w:pPr>
        <w:pStyle w:val="ListParagraph"/>
        <w:numPr>
          <w:ilvl w:val="1"/>
          <w:numId w:val="8"/>
        </w:numPr>
      </w:pPr>
      <w:r w:rsidRPr="00012870">
        <w:t>key products maintain leading prices (trench coat equal to saint Laurent)</w:t>
      </w:r>
    </w:p>
    <w:p w14:paraId="17F6569C" w14:textId="4C783BCF" w:rsidR="005F3EDC" w:rsidRPr="00012870" w:rsidRDefault="0030768A" w:rsidP="00B65912">
      <w:pPr>
        <w:pStyle w:val="ListParagraph"/>
        <w:numPr>
          <w:ilvl w:val="1"/>
          <w:numId w:val="8"/>
        </w:numPr>
      </w:pPr>
      <w:r w:rsidRPr="00012870">
        <w:t>identify</w:t>
      </w:r>
      <w:r w:rsidR="005F3EDC" w:rsidRPr="00012870">
        <w:t xml:space="preserve"> correct </w:t>
      </w:r>
      <w:r w:rsidRPr="00012870">
        <w:t>price range</w:t>
      </w:r>
      <w:r w:rsidR="005F3EDC" w:rsidRPr="00012870">
        <w:t xml:space="preserve"> for entry level product</w:t>
      </w:r>
    </w:p>
    <w:p w14:paraId="3B9B5622" w14:textId="7097D7B7" w:rsidR="00AE4CCB" w:rsidRDefault="00AE4CCB" w:rsidP="00B65912">
      <w:pPr>
        <w:pStyle w:val="ListParagraph"/>
        <w:numPr>
          <w:ilvl w:val="1"/>
          <w:numId w:val="8"/>
        </w:numPr>
      </w:pPr>
      <w:r w:rsidRPr="00012870">
        <w:t>find out if we can increase prices for products</w:t>
      </w:r>
    </w:p>
    <w:p w14:paraId="0C3B69DD" w14:textId="77777777" w:rsidR="00BE3E97" w:rsidRPr="00012870" w:rsidRDefault="00BE3E97" w:rsidP="00BE3E97">
      <w:pPr>
        <w:pStyle w:val="ListParagraph"/>
        <w:ind w:left="1440"/>
      </w:pPr>
    </w:p>
    <w:p w14:paraId="5CDC1EBD" w14:textId="199AFA27" w:rsidR="00BE3136" w:rsidRDefault="00BE3136" w:rsidP="00BE3136">
      <w:pPr>
        <w:pStyle w:val="ListParagraph"/>
        <w:numPr>
          <w:ilvl w:val="0"/>
          <w:numId w:val="6"/>
        </w:numPr>
      </w:pPr>
      <w:r>
        <w:t>Product matching</w:t>
      </w:r>
      <w:r w:rsidR="00C1422A">
        <w:t xml:space="preserve"> (avoid matching too many of the same products)</w:t>
      </w:r>
    </w:p>
    <w:p w14:paraId="2CDB0BAA" w14:textId="77777777" w:rsidR="00BE3136" w:rsidRDefault="00BE3136" w:rsidP="00BE3136">
      <w:pPr>
        <w:pStyle w:val="ListParagraph"/>
        <w:numPr>
          <w:ilvl w:val="1"/>
          <w:numId w:val="6"/>
        </w:numPr>
      </w:pPr>
      <w:r>
        <w:t>Challenge: different ID/image/name used on each platform</w:t>
      </w:r>
    </w:p>
    <w:p w14:paraId="2610A005" w14:textId="1E99DBA1" w:rsidR="00BE3136" w:rsidRDefault="00BE3136" w:rsidP="00151254">
      <w:pPr>
        <w:pStyle w:val="ListParagraph"/>
        <w:numPr>
          <w:ilvl w:val="1"/>
          <w:numId w:val="6"/>
        </w:numPr>
      </w:pPr>
      <w:r>
        <w:t>-&gt;need a method that take many attributes into account together to classify the produc</w:t>
      </w:r>
      <w:r w:rsidR="00151254">
        <w:t>t</w:t>
      </w:r>
    </w:p>
    <w:p w14:paraId="0F8B776C" w14:textId="2D9F2B31" w:rsidR="00151254" w:rsidRDefault="006E68F6" w:rsidP="00151254">
      <w:pPr>
        <w:pStyle w:val="ListParagraph"/>
        <w:numPr>
          <w:ilvl w:val="0"/>
          <w:numId w:val="6"/>
        </w:numPr>
      </w:pPr>
      <w:r>
        <w:t>Image similarity</w:t>
      </w:r>
      <w:r w:rsidR="00F32C3A">
        <w:t xml:space="preserve"> (find similar </w:t>
      </w:r>
      <w:r w:rsidR="00973CFC">
        <w:t>images</w:t>
      </w:r>
      <w:r w:rsidR="00F32C3A">
        <w:t>)</w:t>
      </w:r>
    </w:p>
    <w:p w14:paraId="0CE9C5C9" w14:textId="325F25C9" w:rsidR="006E68F6" w:rsidRDefault="00685941" w:rsidP="006E68F6">
      <w:pPr>
        <w:pStyle w:val="ListParagraph"/>
        <w:numPr>
          <w:ilvl w:val="1"/>
          <w:numId w:val="6"/>
        </w:numPr>
      </w:pPr>
      <w:r>
        <w:t>Challenge</w:t>
      </w:r>
      <w:r w:rsidR="00E60899">
        <w:t>1</w:t>
      </w:r>
      <w:r>
        <w:t>:</w:t>
      </w:r>
      <w:r w:rsidR="00E60899">
        <w:t xml:space="preserve"> different </w:t>
      </w:r>
      <w:r w:rsidR="00E60899">
        <w:t>image</w:t>
      </w:r>
      <w:r w:rsidR="00E60899">
        <w:t xml:space="preserve"> used on each platform</w:t>
      </w:r>
    </w:p>
    <w:p w14:paraId="0739594E" w14:textId="6EC154D3" w:rsidR="00F32C3A" w:rsidRDefault="00F32C3A" w:rsidP="00F32C3A">
      <w:pPr>
        <w:pStyle w:val="ListParagraph"/>
        <w:numPr>
          <w:ilvl w:val="1"/>
          <w:numId w:val="6"/>
        </w:numPr>
      </w:pPr>
      <w:r>
        <w:t>-&gt;need a method that take many attributes into account together to classify the product</w:t>
      </w:r>
    </w:p>
    <w:p w14:paraId="09E01D8A" w14:textId="4AAC9EC5" w:rsidR="00760BB1" w:rsidRDefault="006E7356" w:rsidP="00F32C3A">
      <w:pPr>
        <w:pStyle w:val="ListParagraph"/>
        <w:numPr>
          <w:ilvl w:val="1"/>
          <w:numId w:val="6"/>
        </w:numPr>
      </w:pPr>
      <w:r>
        <w:t>E.g.,</w:t>
      </w:r>
      <w:r w:rsidR="00760BB1">
        <w:t xml:space="preserve"> Black wallet and black cross body bag</w:t>
      </w:r>
    </w:p>
    <w:p w14:paraId="54BD59C4" w14:textId="54C26F11" w:rsidR="006E68F6" w:rsidRDefault="006E68F6" w:rsidP="00151254">
      <w:pPr>
        <w:pStyle w:val="ListParagraph"/>
        <w:numPr>
          <w:ilvl w:val="0"/>
          <w:numId w:val="6"/>
        </w:numPr>
      </w:pPr>
      <w:r>
        <w:t>Product similarity</w:t>
      </w:r>
      <w:r w:rsidR="00DC3E4B">
        <w:t xml:space="preserve"> between brands</w:t>
      </w:r>
    </w:p>
    <w:p w14:paraId="7023E91A" w14:textId="0073C6A8" w:rsidR="00F32C3A" w:rsidRDefault="00F32C3A" w:rsidP="00F73569">
      <w:pPr>
        <w:pStyle w:val="ListParagraph"/>
        <w:numPr>
          <w:ilvl w:val="1"/>
          <w:numId w:val="6"/>
        </w:numPr>
      </w:pPr>
      <w:r>
        <w:t xml:space="preserve">Challenge1: </w:t>
      </w:r>
      <w:r w:rsidR="00147A7F">
        <w:t>The key feature may not be a category itself(monogram</w:t>
      </w:r>
      <w:r w:rsidR="00F73569">
        <w:t>)</w:t>
      </w:r>
    </w:p>
    <w:p w14:paraId="1ADD6668" w14:textId="6826626D" w:rsidR="00BC4506" w:rsidRDefault="00BC4506" w:rsidP="00BC4506">
      <w:pPr>
        <w:pStyle w:val="ListParagraph"/>
        <w:numPr>
          <w:ilvl w:val="1"/>
          <w:numId w:val="6"/>
        </w:numPr>
      </w:pPr>
      <w:r>
        <w:t xml:space="preserve">E.g., </w:t>
      </w:r>
      <w:r>
        <w:t>monogram cardigan/brand t-shirt</w:t>
      </w:r>
    </w:p>
    <w:p w14:paraId="5EB56AD2" w14:textId="3F69571F" w:rsidR="00BC4506" w:rsidRDefault="00BC4506" w:rsidP="00BC4506">
      <w:pPr>
        <w:pStyle w:val="ListParagraph"/>
        <w:ind w:left="1440"/>
      </w:pPr>
    </w:p>
    <w:p w14:paraId="311047B8" w14:textId="589C2268" w:rsidR="000D2821" w:rsidRDefault="000D2821" w:rsidP="00BC4506">
      <w:pPr>
        <w:pStyle w:val="ListParagraph"/>
        <w:ind w:left="1440"/>
      </w:pPr>
    </w:p>
    <w:p w14:paraId="241EBED3" w14:textId="162AD565" w:rsidR="000D2821" w:rsidRPr="00262548" w:rsidRDefault="000D2821" w:rsidP="000D2821">
      <w:pPr>
        <w:pStyle w:val="ListParagraph"/>
        <w:ind w:left="0"/>
        <w:rPr>
          <w:b/>
          <w:bCs/>
        </w:rPr>
      </w:pPr>
      <w:r w:rsidRPr="00262548">
        <w:rPr>
          <w:b/>
          <w:bCs/>
        </w:rPr>
        <w:t>We need a categorization tool with high granularity that:</w:t>
      </w:r>
    </w:p>
    <w:p w14:paraId="04493D64" w14:textId="7A49D878" w:rsidR="000D2821" w:rsidRDefault="000D2821" w:rsidP="000D2821">
      <w:pPr>
        <w:pStyle w:val="ListParagraph"/>
        <w:numPr>
          <w:ilvl w:val="0"/>
          <w:numId w:val="7"/>
        </w:numPr>
      </w:pPr>
      <w:r>
        <w:t xml:space="preserve">Identify the traditional category </w:t>
      </w:r>
      <w:r w:rsidR="009412CB">
        <w:t>(root category/color/brand/…)</w:t>
      </w:r>
    </w:p>
    <w:p w14:paraId="364B42DF" w14:textId="7F634E11" w:rsidR="00002717" w:rsidRDefault="009412CB" w:rsidP="000D2821">
      <w:pPr>
        <w:pStyle w:val="ListParagraph"/>
        <w:numPr>
          <w:ilvl w:val="0"/>
          <w:numId w:val="7"/>
        </w:numPr>
      </w:pPr>
      <w:r>
        <w:t xml:space="preserve">Identify non-traditional features </w:t>
      </w:r>
      <w:r>
        <w:t>(</w:t>
      </w:r>
      <w:r w:rsidR="00DA0637">
        <w:t>material</w:t>
      </w:r>
      <w:r>
        <w:t>/</w:t>
      </w:r>
      <w:r w:rsidR="00DA0637">
        <w:t xml:space="preserve">using environment </w:t>
      </w:r>
      <w:r>
        <w:t>/brand/…)</w:t>
      </w:r>
    </w:p>
    <w:p w14:paraId="1FB6E12E" w14:textId="27E65234" w:rsidR="00ED71D6" w:rsidRPr="006C6B3E" w:rsidRDefault="00ED71D6" w:rsidP="000D2821">
      <w:pPr>
        <w:pStyle w:val="ListParagraph"/>
        <w:numPr>
          <w:ilvl w:val="0"/>
          <w:numId w:val="7"/>
        </w:numPr>
      </w:pPr>
      <w:r>
        <w:t xml:space="preserve">Can only create a tool for the handbag department </w:t>
      </w:r>
    </w:p>
    <w:sectPr w:rsidR="00ED71D6" w:rsidRPr="006C6B3E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499D" w14:textId="77777777" w:rsidR="00C12576" w:rsidRDefault="00C12576">
      <w:r>
        <w:separator/>
      </w:r>
    </w:p>
    <w:p w14:paraId="519AECFE" w14:textId="77777777" w:rsidR="00C12576" w:rsidRDefault="00C12576"/>
  </w:endnote>
  <w:endnote w:type="continuationSeparator" w:id="0">
    <w:p w14:paraId="126AB55D" w14:textId="77777777" w:rsidR="00C12576" w:rsidRDefault="00C12576">
      <w:r>
        <w:continuationSeparator/>
      </w:r>
    </w:p>
    <w:p w14:paraId="22BC7C3D" w14:textId="77777777" w:rsidR="00C12576" w:rsidRDefault="00C12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79B9E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AC73" w14:textId="77777777" w:rsidR="00C12576" w:rsidRDefault="00C12576">
      <w:r>
        <w:separator/>
      </w:r>
    </w:p>
    <w:p w14:paraId="1AF9AA0C" w14:textId="77777777" w:rsidR="00C12576" w:rsidRDefault="00C12576"/>
  </w:footnote>
  <w:footnote w:type="continuationSeparator" w:id="0">
    <w:p w14:paraId="6CD66048" w14:textId="77777777" w:rsidR="00C12576" w:rsidRDefault="00C12576">
      <w:r>
        <w:continuationSeparator/>
      </w:r>
    </w:p>
    <w:p w14:paraId="7738A5DC" w14:textId="77777777" w:rsidR="00C12576" w:rsidRDefault="00C125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94D2F"/>
    <w:multiLevelType w:val="hybridMultilevel"/>
    <w:tmpl w:val="DDAA5B8E"/>
    <w:lvl w:ilvl="0" w:tplc="99886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E6B15"/>
    <w:multiLevelType w:val="hybridMultilevel"/>
    <w:tmpl w:val="A7E22410"/>
    <w:lvl w:ilvl="0" w:tplc="7512B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03808"/>
    <w:multiLevelType w:val="hybridMultilevel"/>
    <w:tmpl w:val="E8C432D4"/>
    <w:lvl w:ilvl="0" w:tplc="FEA2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F3134"/>
    <w:multiLevelType w:val="hybridMultilevel"/>
    <w:tmpl w:val="CD12B3B2"/>
    <w:lvl w:ilvl="0" w:tplc="9C6ED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396403">
    <w:abstractNumId w:val="1"/>
  </w:num>
  <w:num w:numId="2" w16cid:durableId="457376466">
    <w:abstractNumId w:val="0"/>
  </w:num>
  <w:num w:numId="3" w16cid:durableId="379089604">
    <w:abstractNumId w:val="3"/>
  </w:num>
  <w:num w:numId="4" w16cid:durableId="1385712870">
    <w:abstractNumId w:val="7"/>
  </w:num>
  <w:num w:numId="5" w16cid:durableId="217518078">
    <w:abstractNumId w:val="4"/>
  </w:num>
  <w:num w:numId="6" w16cid:durableId="1369338507">
    <w:abstractNumId w:val="5"/>
  </w:num>
  <w:num w:numId="7" w16cid:durableId="726412943">
    <w:abstractNumId w:val="6"/>
  </w:num>
  <w:num w:numId="8" w16cid:durableId="5763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3E"/>
    <w:rsid w:val="00002717"/>
    <w:rsid w:val="00007CDC"/>
    <w:rsid w:val="00012870"/>
    <w:rsid w:val="00067D26"/>
    <w:rsid w:val="00085154"/>
    <w:rsid w:val="000D2821"/>
    <w:rsid w:val="000E6BC3"/>
    <w:rsid w:val="000F0AB9"/>
    <w:rsid w:val="000F312B"/>
    <w:rsid w:val="00147A7F"/>
    <w:rsid w:val="00151254"/>
    <w:rsid w:val="00153764"/>
    <w:rsid w:val="001C0CB2"/>
    <w:rsid w:val="00262548"/>
    <w:rsid w:val="0030768A"/>
    <w:rsid w:val="003621E5"/>
    <w:rsid w:val="00367B95"/>
    <w:rsid w:val="003B0943"/>
    <w:rsid w:val="004B7C16"/>
    <w:rsid w:val="00500199"/>
    <w:rsid w:val="00522BC2"/>
    <w:rsid w:val="00522E31"/>
    <w:rsid w:val="005664C8"/>
    <w:rsid w:val="00587B0C"/>
    <w:rsid w:val="005F3EDC"/>
    <w:rsid w:val="00651D42"/>
    <w:rsid w:val="00676037"/>
    <w:rsid w:val="00685941"/>
    <w:rsid w:val="006A3F25"/>
    <w:rsid w:val="006C6B3E"/>
    <w:rsid w:val="006E68F6"/>
    <w:rsid w:val="006E7356"/>
    <w:rsid w:val="00760BB1"/>
    <w:rsid w:val="00807843"/>
    <w:rsid w:val="00822282"/>
    <w:rsid w:val="009113C3"/>
    <w:rsid w:val="00914696"/>
    <w:rsid w:val="009412CB"/>
    <w:rsid w:val="0096044D"/>
    <w:rsid w:val="00970BB4"/>
    <w:rsid w:val="00972A41"/>
    <w:rsid w:val="00973CFC"/>
    <w:rsid w:val="00981B33"/>
    <w:rsid w:val="009C1C6A"/>
    <w:rsid w:val="009D5709"/>
    <w:rsid w:val="00A57B3E"/>
    <w:rsid w:val="00A81EAE"/>
    <w:rsid w:val="00AE4CCB"/>
    <w:rsid w:val="00B00005"/>
    <w:rsid w:val="00B65912"/>
    <w:rsid w:val="00B91BF5"/>
    <w:rsid w:val="00BC0DFD"/>
    <w:rsid w:val="00BC4506"/>
    <w:rsid w:val="00BE3136"/>
    <w:rsid w:val="00BE3E97"/>
    <w:rsid w:val="00BE6964"/>
    <w:rsid w:val="00C06719"/>
    <w:rsid w:val="00C12576"/>
    <w:rsid w:val="00C1422A"/>
    <w:rsid w:val="00D25A03"/>
    <w:rsid w:val="00DA0637"/>
    <w:rsid w:val="00DC3E4B"/>
    <w:rsid w:val="00E60899"/>
    <w:rsid w:val="00ED71D6"/>
    <w:rsid w:val="00F314B3"/>
    <w:rsid w:val="00F32C3A"/>
    <w:rsid w:val="00F42645"/>
    <w:rsid w:val="00F73569"/>
    <w:rsid w:val="00F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EA978"/>
  <w15:chartTrackingRefBased/>
  <w15:docId w15:val="{AFCC965C-BFAF-0643-9EBB-9781E9B4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1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du4/Library/Containers/com.microsoft.Word/Data/Library/Application%20Support/Microsoft/Office/16.0/DTS/en-GB%7bD719014F-C4DC-C849-98DB-9D311266BB62%7d/%7b5B0DF870-6656-7745-BC8F-022877E92110%7dtf10002086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0168E4B64AC24CB3E53104471CC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0A7FE-E5EB-BF4B-A1BF-B344CD34403D}"/>
      </w:docPartPr>
      <w:docPartBody>
        <w:p w:rsidR="00A93064" w:rsidRDefault="00A61DB9">
          <w:pPr>
            <w:pStyle w:val="310168E4B64AC24CB3E53104471CC676"/>
          </w:pPr>
          <w:r>
            <w:rPr>
              <w:lang w:bidi="en-GB"/>
            </w:rP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73530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B9"/>
    <w:rsid w:val="00A61DB9"/>
    <w:rsid w:val="00A93064"/>
    <w:rsid w:val="00CC0366"/>
    <w:rsid w:val="00E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0168E4B64AC24CB3E53104471CC676">
    <w:name w:val="310168E4B64AC24CB3E53104471CC67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{5B0DF870-6656-7745-BC8F-022877E92110}tf10002086_mac.dotx</Template>
  <TotalTime>109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Sifang Du</cp:lastModifiedBy>
  <cp:revision>52</cp:revision>
  <dcterms:created xsi:type="dcterms:W3CDTF">2022-04-13T12:06:00Z</dcterms:created>
  <dcterms:modified xsi:type="dcterms:W3CDTF">2022-04-22T22:46:00Z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